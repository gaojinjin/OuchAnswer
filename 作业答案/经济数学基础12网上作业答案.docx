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形考一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题目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</w:rPr>
        <w:t>1</w:t>
      </w:r>
      <w:r>
        <w:rPr>
          <w:rFonts w:hint="eastAsia"/>
          <w:lang w:val="en-US" w:eastAsia="zh-CN"/>
        </w:rPr>
        <w:t>、1、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函数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524000" cy="419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的定义域为（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00100" cy="2476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）.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</w:rPr>
        <w:t>题目</w:t>
      </w: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下列函数在指定区间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90550" cy="2095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上单调增加的是（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71450" cy="20955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）.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800100" cy="400050"/>
            <wp:effectExtent l="0" t="0" r="0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552450" cy="209550"/>
            <wp:effectExtent l="0" t="0" r="0" b="0"/>
            <wp:docPr id="9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=（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33400" cy="4000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）．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当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514350" cy="17145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时，下列变量为无穷小量的是（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drawing>
          <wp:inline distT="0" distB="0" distL="114300" distR="114300">
            <wp:extent cx="438150" cy="40005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下列极限计算正确的是（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76300" cy="390525"/>
            <wp:effectExtent l="0" t="0" r="0" b="889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　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914400" cy="400050"/>
            <wp:effectExtent l="0" t="0" r="0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057275" cy="419100"/>
            <wp:effectExtent l="0" t="0" r="9525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42875" cy="40005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（　）.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162050" cy="419100"/>
            <wp:effectExtent l="0" t="0" r="0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52400" cy="400050"/>
            <wp:effectExtent l="0" t="0" r="0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019175" cy="438150"/>
            <wp:effectExtent l="0" t="0" r="9525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-4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409700" cy="476250"/>
            <wp:effectExtent l="0" t="0" r="0" b="0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61950" cy="171450"/>
            <wp:effectExtent l="0" t="0" r="0" b="0"/>
            <wp:docPr id="25" name="图片 2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处连续，则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247650" cy="171450"/>
            <wp:effectExtent l="0" t="0" r="0" b="0"/>
            <wp:docPr id="23" name="图片 2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IMG_2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当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247650" cy="133350"/>
            <wp:effectExtent l="0" t="0" r="0" b="0"/>
            <wp:docPr id="28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 xml:space="preserve">（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drawing>
          <wp:inline distT="0" distB="0" distL="114300" distR="114300">
            <wp:extent cx="666750" cy="190500"/>
            <wp:effectExtent l="0" t="0" r="0" b="0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247650" cy="171450"/>
            <wp:effectExtent l="0" t="0" r="0" b="0"/>
            <wp:docPr id="29" name="图片 2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 descr="IMG_25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drawing>
          <wp:inline distT="0" distB="0" distL="114300" distR="114300">
            <wp:extent cx="666750" cy="190500"/>
            <wp:effectExtent l="0" t="0" r="0" b="0"/>
            <wp:docPr id="35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 xml:space="preserve"> ）时，函数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695450" cy="1066800"/>
            <wp:effectExtent l="0" t="0" r="0" b="0"/>
            <wp:docPr id="26" name="图片 2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 descr="IMG_25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在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61950" cy="171450"/>
            <wp:effectExtent l="0" t="0" r="0" b="0"/>
            <wp:docPr id="27" name="图片 2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处连续.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66750" cy="190500"/>
            <wp:effectExtent l="0" t="0" r="0" b="0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曲线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685800" cy="247650"/>
            <wp:effectExtent l="0" t="0" r="0" b="0"/>
            <wp:docPr id="32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在点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23850" cy="209550"/>
            <wp:effectExtent l="0" t="0" r="0" b="0"/>
            <wp:docPr id="31" name="图片 3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IMG_25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的切线方程是（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742950" cy="400050"/>
            <wp:effectExtent l="0" t="0" r="0" b="0"/>
            <wp:docPr id="3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若函数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42900" cy="209550"/>
            <wp:effectExtent l="0" t="0" r="0" b="0"/>
            <wp:docPr id="37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在点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71450" cy="228600"/>
            <wp:effectExtent l="0" t="0" r="0" b="0"/>
            <wp:docPr id="36" name="图片 3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IMG_25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处可微，则（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57250" cy="285750"/>
            <wp:effectExtent l="0" t="0" r="0" b="0"/>
            <wp:docPr id="41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，但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66750" cy="228600"/>
            <wp:effectExtent l="0" t="0" r="0" b="0"/>
            <wp:docPr id="42" name="图片 4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0" descr="IMG_25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）是错误的．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752475" cy="200025"/>
            <wp:effectExtent l="0" t="0" r="9525" b="8890"/>
            <wp:docPr id="44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514350" cy="209550"/>
            <wp:effectExtent l="0" t="0" r="0" b="0"/>
            <wp:docPr id="43" name="图片 4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 descr="IMG_25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590550" cy="209550"/>
            <wp:effectExtent l="0" t="0" r="0" b="0"/>
            <wp:docPr id="45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3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42900" cy="209550"/>
            <wp:effectExtent l="0" t="0" r="0" b="0"/>
            <wp:docPr id="46" name="图片 4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4" descr="IMG_25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09600" cy="400050"/>
            <wp:effectExtent l="0" t="0" r="0" b="0"/>
            <wp:docPr id="47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5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设函数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343025" cy="228600"/>
            <wp:effectExtent l="0" t="0" r="9525" b="0"/>
            <wp:docPr id="49" name="图片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6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495300" cy="209550"/>
            <wp:effectExtent l="0" t="0" r="0" b="0"/>
            <wp:docPr id="48" name="图片 4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 descr="IMG_25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209550" cy="171450"/>
            <wp:effectExtent l="0" t="0" r="0" b="0"/>
            <wp:docPr id="50" name="图片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8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428750" cy="238125"/>
            <wp:effectExtent l="0" t="0" r="0" b="8890"/>
            <wp:docPr id="51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9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285750" cy="209550"/>
            <wp:effectExtent l="0" t="0" r="0" b="0"/>
            <wp:docPr id="52" name="图片 5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0" descr="IMG_25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228725" cy="400050"/>
            <wp:effectExtent l="0" t="0" r="9525" b="0"/>
            <wp:docPr id="53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685800" cy="400050"/>
            <wp:effectExtent l="0" t="0" r="0" b="0"/>
            <wp:docPr id="54" name="图片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2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285750" cy="209550"/>
            <wp:effectExtent l="0" t="0" r="0" b="0"/>
            <wp:docPr id="55" name="图片 5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3" descr="IMG_25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52450" cy="457200"/>
            <wp:effectExtent l="0" t="0" r="0" b="0"/>
            <wp:docPr id="56" name="图片 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4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800100" cy="419100"/>
            <wp:effectExtent l="0" t="0" r="0" b="0"/>
            <wp:docPr id="57" name="图片 5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5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285750" cy="209550"/>
            <wp:effectExtent l="0" t="0" r="0" b="0"/>
            <wp:docPr id="58" name="图片 5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6" descr="IMG_25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57250" cy="400050"/>
            <wp:effectExtent l="0" t="0" r="0" b="0"/>
            <wp:docPr id="59" name="图片 5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7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 xml:space="preserve"> 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838200" cy="228600"/>
            <wp:effectExtent l="0" t="0" r="0" b="0"/>
            <wp:docPr id="61" name="图片 5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8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23850" cy="209550"/>
            <wp:effectExtent l="0" t="0" r="0" b="0"/>
            <wp:docPr id="60" name="图片 5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9" descr="IMG_25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 xml:space="preserve">（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714500" cy="228600"/>
            <wp:effectExtent l="0" t="0" r="0" b="0"/>
            <wp:docPr id="62" name="图片 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0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 w:firstLine="422" w:firstLineChars="200"/>
        <w:jc w:val="left"/>
        <w:rPr>
          <w:rFonts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942975" cy="247650"/>
            <wp:effectExtent l="0" t="0" r="9525" b="0"/>
            <wp:docPr id="65" name="图片 6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3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23850" cy="209550"/>
            <wp:effectExtent l="0" t="0" r="0" b="0"/>
            <wp:docPr id="66" name="图片 6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4" descr="IMG_25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247775" cy="457200"/>
            <wp:effectExtent l="0" t="0" r="9525" b="0"/>
            <wp:docPr id="67" name="图片 6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5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971550" cy="209550"/>
            <wp:effectExtent l="0" t="0" r="0" b="0"/>
            <wp:docPr id="68" name="图片 6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6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，方程两边对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33350" cy="133350"/>
            <wp:effectExtent l="0" t="0" r="0" b="0"/>
            <wp:docPr id="69" name="图片 6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7" descr="IMG_257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求导，可得（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438275" cy="247650"/>
            <wp:effectExtent l="0" t="0" r="9525" b="0"/>
            <wp:docPr id="70" name="图片 6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8" descr="IMG_2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876300" cy="209550"/>
            <wp:effectExtent l="0" t="0" r="0" b="0"/>
            <wp:docPr id="72" name="图片 6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9" descr="IMG_2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552450" cy="400050"/>
            <wp:effectExtent l="0" t="0" r="0" b="0"/>
            <wp:docPr id="71" name="图片 7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 descr="IMG_25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 xml:space="preserve">（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247650" cy="400050"/>
            <wp:effectExtent l="0" t="0" r="0" b="0"/>
            <wp:docPr id="73" name="图片 7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1" descr="IMG_2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函数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800100" cy="228600"/>
            <wp:effectExtent l="0" t="0" r="0" b="0"/>
            <wp:docPr id="74" name="图片 7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2" descr="IMG_2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的驻点是（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52425" cy="171450"/>
            <wp:effectExtent l="0" t="0" r="9525" b="0"/>
            <wp:docPr id="75" name="图片 7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3" descr="IMG_25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设某商品的需求函数为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828675" cy="333375"/>
            <wp:effectExtent l="0" t="0" r="9525" b="8255"/>
            <wp:docPr id="78" name="图片 7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6" descr="IMG_25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，则需求弹性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61950" cy="247650"/>
            <wp:effectExtent l="0" t="0" r="0" b="0"/>
            <wp:docPr id="79" name="图片 7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7" descr="IMG_25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285750" cy="400050"/>
            <wp:effectExtent l="0" t="0" r="0" b="0"/>
            <wp:docPr id="80" name="图片 7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8" descr="IMG_25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）.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形考二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题目1、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下列函数中，（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61950" cy="400050"/>
            <wp:effectExtent l="0" t="0" r="0" b="0"/>
            <wp:docPr id="82" name="图片 8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0" descr="IMG_25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）是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71475" cy="590550"/>
            <wp:effectExtent l="0" t="0" r="9525" b="0"/>
            <wp:docPr id="81" name="图片 7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9" descr="IMG_25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的一个原函数．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533525" cy="285750"/>
            <wp:effectExtent l="0" t="0" r="9525" b="0"/>
            <wp:docPr id="84" name="图片 8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1" descr="IMG_25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476250" cy="209550"/>
            <wp:effectExtent l="0" t="0" r="0" b="0"/>
            <wp:docPr id="83" name="图片 8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2" descr="IMG_257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85825" cy="200025"/>
            <wp:effectExtent l="0" t="0" r="9525" b="7620"/>
            <wp:docPr id="85" name="图片 8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3" descr="IMG_25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）.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885825" cy="400050"/>
            <wp:effectExtent l="0" t="0" r="9525" b="0"/>
            <wp:docPr id="86" name="图片 8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4" descr="IMG_25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42900" cy="133350"/>
            <wp:effectExtent l="0" t="0" r="0" b="0"/>
            <wp:docPr id="87" name="图片 8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5" descr="IMG_25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）.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885825" cy="419100"/>
            <wp:effectExtent l="0" t="0" r="9525" b="0"/>
            <wp:docPr id="88" name="图片 8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6" descr="IMG_256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704850" cy="428625"/>
            <wp:effectExtent l="0" t="0" r="0" b="8890"/>
            <wp:docPr id="89" name="图片 8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7" descr="IMG_256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 xml:space="preserve"> ）．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下列等式成立的是（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923925" cy="400050"/>
            <wp:effectExtent l="0" t="0" r="9525" b="0"/>
            <wp:docPr id="90" name="图片 8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8" descr="IMG_25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）．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228725" cy="285750"/>
            <wp:effectExtent l="0" t="0" r="9525" b="0"/>
            <wp:docPr id="92" name="图片 8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89" descr="IMG_256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981075" cy="285750"/>
            <wp:effectExtent l="0" t="0" r="9525" b="0"/>
            <wp:docPr id="91" name="图片 9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0" descr="IMG_257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752475" cy="219075"/>
            <wp:effectExtent l="0" t="0" r="9525" b="8255"/>
            <wp:docPr id="93" name="图片 9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1" descr="IMG_256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用第一换元法求不定积分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647700" cy="571500"/>
            <wp:effectExtent l="0" t="0" r="0" b="0"/>
            <wp:docPr id="94" name="图片 9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2" descr="IMG_256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 xml:space="preserve">，则下列步骤中正确的是（ 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628775" cy="571500"/>
            <wp:effectExtent l="0" t="0" r="9525" b="0"/>
            <wp:docPr id="95" name="图片 9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3" descr="IMG_256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）．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下列不定积分中，常用分部积分法计算的是（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742950" cy="285750"/>
            <wp:effectExtent l="0" t="0" r="0" b="0"/>
            <wp:docPr id="96" name="图片 9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4" descr="IMG_256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用分部积分法求不定积分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781050" cy="285750"/>
            <wp:effectExtent l="0" t="0" r="0" b="0"/>
            <wp:docPr id="97" name="图片 9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5" descr="IMG_256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，则下列步骤中正确的是（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2552700" cy="304800"/>
            <wp:effectExtent l="0" t="0" r="0" b="0"/>
            <wp:docPr id="98" name="图片 9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6" descr="IMG_25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　）．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933450" cy="428625"/>
            <wp:effectExtent l="0" t="0" r="0" b="8890"/>
            <wp:docPr id="99" name="图片 9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7" descr="IMG_25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0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200150" cy="438150"/>
            <wp:effectExtent l="0" t="0" r="0" b="0"/>
            <wp:docPr id="100" name="图片 9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8" descr="IMG_256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495300" cy="209550"/>
            <wp:effectExtent l="0" t="0" r="0" b="0"/>
            <wp:docPr id="101" name="图片 9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99" descr="IMG_257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28650" cy="438150"/>
            <wp:effectExtent l="0" t="0" r="0" b="0"/>
            <wp:docPr id="102" name="图片 10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0" descr="IMG_256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2" w:afterAutospacing="0"/>
        <w:ind w:left="0" w:right="0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>12、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下列定积分计算正确的是（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857250" cy="323850"/>
            <wp:effectExtent l="0" t="0" r="0" b="0"/>
            <wp:docPr id="107" name="图片 10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5" descr="IMG_256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　）．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选择一项：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A.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723900" cy="361950"/>
            <wp:effectExtent l="0" t="0" r="0" b="0"/>
            <wp:docPr id="105" name="图片 10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1" descr="IMG_256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B.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676275" cy="323850"/>
            <wp:effectExtent l="0" t="0" r="9525" b="0"/>
            <wp:docPr id="106" name="图片 10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2" descr="IMG_257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C.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723900" cy="361950"/>
            <wp:effectExtent l="0" t="0" r="0" b="0"/>
            <wp:docPr id="104" name="图片 10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3" descr="IMG_258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D.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857250" cy="323850"/>
            <wp:effectExtent l="0" t="0" r="0" b="0"/>
            <wp:docPr id="103" name="图片 10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4" descr="IMG_25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13、下列定积分计算正确的是（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981075" cy="323850"/>
            <wp:effectExtent l="0" t="0" r="9525" b="0"/>
            <wp:docPr id="108" name="图片 10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6" descr="IMG_256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）．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14、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计算定积分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704850" cy="333375"/>
            <wp:effectExtent l="0" t="0" r="0" b="8255"/>
            <wp:docPr id="109" name="图片 10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7" descr="IMG_256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，则下列步骤中正确的是（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2381250" cy="333375"/>
            <wp:effectExtent l="0" t="0" r="0" b="8255"/>
            <wp:docPr id="110" name="图片 10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8" descr="IMG_256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15、用第一换元法求定积分，则下列步骤中正确的是（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2419350" cy="419100"/>
            <wp:effectExtent l="0" t="0" r="0" b="0"/>
            <wp:docPr id="111" name="图片 10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09" descr="IMG_256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）．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16、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用分部积分法求定积分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266825" cy="581025"/>
            <wp:effectExtent l="0" t="0" r="9525" b="8255"/>
            <wp:docPr id="112" name="图片 1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0" descr="IMG_256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，则下列步骤正确的是（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171825" cy="552450"/>
            <wp:effectExtent l="0" t="0" r="0" b="0"/>
            <wp:docPr id="113" name="图片 1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1" descr="IMG_256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17、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下列无穷积分中收敛的是（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19125" cy="400050"/>
            <wp:effectExtent l="0" t="0" r="9525" b="0"/>
            <wp:docPr id="114" name="图片 1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2" descr="IMG_256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18、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求解可分离变量的微分方程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552450" cy="228600"/>
            <wp:effectExtent l="0" t="0" r="0" b="0"/>
            <wp:docPr id="115" name="图片 1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3" descr="IMG_256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，分离变量后可得（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47700" cy="400050"/>
            <wp:effectExtent l="0" t="0" r="0" b="0"/>
            <wp:docPr id="116" name="图片 1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4" descr="IMG_256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19、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根据一阶线性微分方程的通解公式求解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695325" cy="400050"/>
            <wp:effectExtent l="0" t="0" r="9525" b="0"/>
            <wp:docPr id="117" name="图片 1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5" descr="IMG_256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，则下列选项正确的是（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266825" cy="400050"/>
            <wp:effectExtent l="0" t="0" r="9525" b="0"/>
            <wp:docPr id="118" name="图片 1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6" descr="IMG_256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20、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微分方程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590550" cy="200025"/>
            <wp:effectExtent l="0" t="0" r="0" b="8890"/>
            <wp:docPr id="119" name="图片 1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7" descr="IMG_256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满足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552450" cy="209550"/>
            <wp:effectExtent l="0" t="0" r="0" b="0"/>
            <wp:docPr id="120" name="图片 1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18" descr="IMG_257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的特解为（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76275" cy="428625"/>
            <wp:effectExtent l="0" t="0" r="0" b="8890"/>
            <wp:docPr id="121" name="图片 1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19" descr="IMG_256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形考三、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设矩阵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390650" cy="704850"/>
            <wp:effectExtent l="0" t="0" r="0" b="0"/>
            <wp:docPr id="122" name="图片 1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0" descr="IMG_256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52400" cy="171450"/>
            <wp:effectExtent l="0" t="0" r="0" b="0"/>
            <wp:docPr id="123" name="图片 12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1" descr="IMG_257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的元素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42900" cy="228600"/>
            <wp:effectExtent l="0" t="0" r="0" b="0"/>
            <wp:docPr id="124" name="图片 12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2" descr="IMG_258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3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819150" cy="457200"/>
            <wp:effectExtent l="0" t="0" r="0" b="0"/>
            <wp:docPr id="125" name="图片 1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3" descr="IMG_256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723900" cy="457200"/>
            <wp:effectExtent l="0" t="0" r="0" b="0"/>
            <wp:docPr id="126" name="图片 12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4" descr="IMG_257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61950" cy="171450"/>
            <wp:effectExtent l="0" t="0" r="0" b="0"/>
            <wp:docPr id="127" name="图片 12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5" descr="IMG_258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52450" cy="457200"/>
            <wp:effectExtent l="0" t="0" r="0" b="0"/>
            <wp:docPr id="128" name="图片 1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6" descr="IMG_256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52400" cy="171450"/>
            <wp:effectExtent l="0" t="0" r="0" b="0"/>
            <wp:docPr id="129" name="图片 1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7" descr="IMG_256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23850" cy="171450"/>
            <wp:effectExtent l="0" t="0" r="0" b="0"/>
            <wp:docPr id="130" name="图片 12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28" descr="IMG_257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矩阵，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52400" cy="171450"/>
            <wp:effectExtent l="0" t="0" r="0" b="0"/>
            <wp:docPr id="133" name="图片 12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29" descr="IMG_258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23850" cy="171450"/>
            <wp:effectExtent l="0" t="0" r="0" b="0"/>
            <wp:docPr id="131" name="图片 13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0" descr="IMG_259"/>
                    <pic:cNvPicPr>
                      <a:picLocks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矩阵，且乘积矩阵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419100" cy="209550"/>
            <wp:effectExtent l="0" t="0" r="0" b="0"/>
            <wp:docPr id="132" name="图片 1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1" descr="IMG_260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有意义，则 </w:t>
      </w:r>
      <w:r>
        <w:rPr>
          <w:rStyle w:val="5"/>
          <w:rFonts w:hint="default" w:ascii="Helvetica" w:hAnsi="Helvetica" w:eastAsia="Helvetica" w:cs="Helvetica"/>
          <w:i/>
          <w:caps w:val="0"/>
          <w:color w:val="000000"/>
          <w:spacing w:val="0"/>
          <w:sz w:val="21"/>
          <w:szCs w:val="21"/>
          <w:shd w:val="clear" w:fill="E4F1FA"/>
        </w:rPr>
        <w:t>C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 为（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23850" cy="171450"/>
            <wp:effectExtent l="0" t="0" r="0" b="0"/>
            <wp:docPr id="134" name="图片 1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2" descr="IMG_256"/>
                    <pic:cNvPicPr>
                      <a:picLocks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）矩阵．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819150" cy="457200"/>
            <wp:effectExtent l="0" t="0" r="0" b="0"/>
            <wp:docPr id="136" name="图片 1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3" descr="IMG_256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33350" cy="152400"/>
            <wp:effectExtent l="0" t="0" r="0" b="0"/>
            <wp:docPr id="135" name="图片 13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4" descr="IMG_257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为单位矩阵，则(</w:t>
      </w:r>
      <w:r>
        <w:rPr>
          <w:rStyle w:val="5"/>
          <w:rFonts w:hint="default" w:ascii="Helvetica" w:hAnsi="Helvetica" w:eastAsia="Helvetica" w:cs="Helvetica"/>
          <w:i/>
          <w:caps w:val="0"/>
          <w:color w:val="000000"/>
          <w:spacing w:val="0"/>
          <w:sz w:val="21"/>
          <w:szCs w:val="21"/>
          <w:shd w:val="clear" w:fill="E4F1FA"/>
        </w:rPr>
        <w:t>A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 - </w:t>
      </w:r>
      <w:r>
        <w:rPr>
          <w:rStyle w:val="5"/>
          <w:rFonts w:hint="default" w:ascii="Helvetica" w:hAnsi="Helvetica" w:eastAsia="Helvetica" w:cs="Helvetica"/>
          <w:i/>
          <w:caps w:val="0"/>
          <w:color w:val="000000"/>
          <w:spacing w:val="0"/>
          <w:sz w:val="21"/>
          <w:szCs w:val="21"/>
          <w:shd w:val="clear" w:fill="E4F1FA"/>
        </w:rPr>
        <w:t>I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 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E4F1FA"/>
          <w:vertAlign w:val="superscript"/>
        </w:rPr>
        <w:t>T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 =（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52450" cy="457200"/>
            <wp:effectExtent l="0" t="0" r="0" b="0"/>
            <wp:docPr id="137" name="图片 1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5" descr="IMG_256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 xml:space="preserve"> 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04800" cy="209550"/>
            <wp:effectExtent l="0" t="0" r="0" b="0"/>
            <wp:docPr id="138" name="图片 1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6" descr="IMG_256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均为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33350" cy="133350"/>
            <wp:effectExtent l="0" t="0" r="0" b="0"/>
            <wp:docPr id="139" name="图片 13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7" descr="IMG_257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阶矩阵，则等式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600200" cy="228600"/>
            <wp:effectExtent l="0" t="0" r="0" b="0"/>
            <wp:docPr id="140" name="图片 13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38" descr="IMG_258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成立的充分必要条件是（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590550" cy="171450"/>
            <wp:effectExtent l="0" t="0" r="0" b="0"/>
            <wp:docPr id="141" name="图片 1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39" descr="IMG_256"/>
                    <pic:cNvPicPr>
                      <a:picLocks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下列关于矩阵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476250" cy="190500"/>
            <wp:effectExtent l="0" t="0" r="0" b="0"/>
            <wp:docPr id="142" name="图片 1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0" descr="IMG_256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的结论正确的是（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152400" cy="161925"/>
            <wp:effectExtent l="0" t="0" r="0" b="8255"/>
            <wp:docPr id="144" name="图片 1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1" descr="IMG_256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为可逆矩阵，且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28650" cy="171450"/>
            <wp:effectExtent l="0" t="0" r="0" b="0"/>
            <wp:docPr id="145" name="图片 14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2" descr="IMG_257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19100" cy="171450"/>
            <wp:effectExtent l="0" t="0" r="0" b="0"/>
            <wp:docPr id="143" name="图片 14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IMG_258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114425" cy="704850"/>
            <wp:effectExtent l="0" t="0" r="9525" b="0"/>
            <wp:docPr id="147" name="图片 1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4" descr="IMG_256"/>
                    <pic:cNvPicPr>
                      <a:picLocks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019175" cy="704850"/>
            <wp:effectExtent l="0" t="0" r="9525" b="0"/>
            <wp:docPr id="148" name="图片 14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5" descr="IMG_257"/>
                    <pic:cNvPicPr>
                      <a:picLocks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419100" cy="247650"/>
            <wp:effectExtent l="0" t="0" r="0" b="0"/>
            <wp:docPr id="146" name="图片 14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IMG_258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-2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04800" cy="209550"/>
            <wp:effectExtent l="0" t="0" r="0" b="0"/>
            <wp:docPr id="149" name="图片 1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7" descr="IMG_256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均为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33350" cy="133350"/>
            <wp:effectExtent l="0" t="0" r="0" b="0"/>
            <wp:docPr id="150" name="图片 14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48" descr="IMG_257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阶可逆矩阵，则下列等式成立的是（　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723900" cy="247650"/>
            <wp:effectExtent l="0" t="0" r="0" b="0"/>
            <wp:docPr id="151" name="图片 1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49" descr="IMG_256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下列矩阵可逆的是（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85800" cy="704850"/>
            <wp:effectExtent l="0" t="0" r="0" b="0"/>
            <wp:docPr id="152" name="图片 1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0" descr="IMG_256"/>
                    <pic:cNvPicPr>
                      <a:picLocks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设矩阵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133475" cy="704850"/>
            <wp:effectExtent l="0" t="0" r="9525" b="0"/>
            <wp:docPr id="153" name="图片 1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1" descr="IMG_256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81000" cy="190500"/>
            <wp:effectExtent l="0" t="0" r="0" b="0"/>
            <wp:docPr id="154" name="图片 15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2" descr="IMG_257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914400" cy="1238250"/>
            <wp:effectExtent l="0" t="0" r="0" b="0"/>
            <wp:docPr id="155" name="图片 15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3" descr="IMG_256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04800" cy="209550"/>
            <wp:effectExtent l="0" t="0" r="0" b="0"/>
            <wp:docPr id="156" name="图片 15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4" descr="IMG_256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均为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33350" cy="133350"/>
            <wp:effectExtent l="0" t="0" r="0" b="0"/>
            <wp:docPr id="158" name="图片 15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5" descr="IMG_257"/>
                    <pic:cNvPicPr>
                      <a:picLocks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阶矩阵，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476250" cy="200025"/>
            <wp:effectExtent l="0" t="0" r="0" b="8890"/>
            <wp:docPr id="157" name="图片 15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6" descr="IMG_258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可逆，则矩阵方程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800100" cy="171450"/>
            <wp:effectExtent l="0" t="0" r="0" b="0"/>
            <wp:docPr id="159" name="图片 15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7" descr="IMG_259"/>
                    <pic:cNvPicPr>
                      <a:picLocks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的解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04800" cy="152400"/>
            <wp:effectExtent l="0" t="0" r="0" b="0"/>
            <wp:docPr id="160" name="图片 15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58" descr="IMG_260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695325" cy="228600"/>
            <wp:effectExtent l="0" t="0" r="9525" b="0"/>
            <wp:docPr id="161" name="图片 15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59" descr="IMG_256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矩阵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209675" cy="704850"/>
            <wp:effectExtent l="0" t="0" r="9525" b="0"/>
            <wp:docPr id="162" name="图片 16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0" descr="IMG_256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的秩是（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3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设矩阵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171575" cy="704850"/>
            <wp:effectExtent l="0" t="0" r="9525" b="0"/>
            <wp:docPr id="163" name="图片 16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1" descr="IMG_256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，则当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266700" cy="171450"/>
            <wp:effectExtent l="0" t="0" r="0" b="0"/>
            <wp:docPr id="164" name="图片 16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2" descr="IMG_257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-12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）时，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23850" cy="209550"/>
            <wp:effectExtent l="0" t="0" r="0" b="0"/>
            <wp:docPr id="165" name="图片 16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3" descr="IMG_258"/>
                    <pic:cNvPicPr>
                      <a:picLocks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最小．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对线性方程组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314450" cy="704850"/>
            <wp:effectExtent l="0" t="0" r="0" b="0"/>
            <wp:docPr id="168" name="图片 16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4" descr="IMG_256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的增广矩阵做初等行变换可得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2914650" cy="704850"/>
            <wp:effectExtent l="0" t="0" r="0" b="0"/>
            <wp:docPr id="166" name="图片 16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5" descr="IMG_257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 则该方程组的一般解为（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933450" cy="476250"/>
            <wp:effectExtent l="0" t="0" r="0" b="0"/>
            <wp:docPr id="169" name="图片 16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7" descr="IMG_256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），其中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71450" cy="228600"/>
            <wp:effectExtent l="0" t="0" r="0" b="0"/>
            <wp:docPr id="167" name="图片 16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6" descr="IMG_258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是自由未知量．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设线性方程组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819150" cy="476250"/>
            <wp:effectExtent l="0" t="0" r="0" b="0"/>
            <wp:docPr id="170" name="图片 16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68" descr="IMG_256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有非0解，则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266700" cy="171450"/>
            <wp:effectExtent l="0" t="0" r="0" b="0"/>
            <wp:docPr id="171" name="图片 16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69" descr="IMG_257"/>
                    <pic:cNvPicPr>
                      <a:picLocks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设线性方程组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514350" cy="171450"/>
            <wp:effectExtent l="0" t="0" r="0" b="0"/>
            <wp:docPr id="173" name="图片 17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70" descr="IMG_256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，且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476375" cy="704850"/>
            <wp:effectExtent l="0" t="0" r="9525" b="0"/>
            <wp:docPr id="172" name="图片 17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71" descr="IMG_257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，则当且仅当（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00050" cy="171450"/>
            <wp:effectExtent l="0" t="0" r="0" b="0"/>
            <wp:docPr id="174" name="图片 17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2" descr="IMG_256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）时，方程组有唯一解．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设线性方程组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162050" cy="704850"/>
            <wp:effectExtent l="0" t="0" r="0" b="0"/>
            <wp:docPr id="175" name="图片 17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73" descr="IMG_256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，则方程组有解的充分必要条件是（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990600" cy="228600"/>
            <wp:effectExtent l="0" t="0" r="0" b="0"/>
            <wp:docPr id="176" name="图片 17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74" descr="IMG_256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设线性方程组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162050" cy="704850"/>
            <wp:effectExtent l="0" t="0" r="0" b="0"/>
            <wp:docPr id="177" name="图片 17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5" descr="IMG_256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，则方程组有解的充分必要条件是（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990600" cy="228600"/>
            <wp:effectExtent l="0" t="0" r="0" b="0"/>
            <wp:docPr id="178" name="图片 17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76" descr="IMG_256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A"/>
        <w:spacing w:before="0" w:beforeAutospacing="0" w:after="105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t>对线性方程组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1162050" cy="704850"/>
            <wp:effectExtent l="0" t="0" r="0" b="0"/>
            <wp:docPr id="182" name="图片 17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79" descr="IMG_256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t>的增广矩阵做初等行变换可得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3219450" cy="704850"/>
            <wp:effectExtent l="0" t="0" r="0" b="0"/>
            <wp:docPr id="181" name="图片 18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0" descr="IMG_257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A"/>
        <w:spacing w:before="0" w:beforeAutospacing="0" w:after="10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t>则当（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38150" cy="171450"/>
            <wp:effectExtent l="0" t="0" r="0" b="0"/>
            <wp:docPr id="184" name="图片 18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1" descr="IMG_256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且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342900" cy="171450"/>
            <wp:effectExtent l="0" t="0" r="0" b="0"/>
            <wp:docPr id="183" name="图片 18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82" descr="IMG_257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t>　）时，该方程组有无穷多解．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75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若线性方程组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514350" cy="171450"/>
            <wp:effectExtent l="0" t="0" r="0" b="0"/>
            <wp:docPr id="185" name="图片 18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183" descr="IMG_256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有无穷多解，则线性方程组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4F1FA"/>
        </w:rPr>
        <w:drawing>
          <wp:inline distT="0" distB="0" distL="114300" distR="114300">
            <wp:extent cx="533400" cy="171450"/>
            <wp:effectExtent l="0" t="0" r="0" b="0"/>
            <wp:docPr id="186" name="图片 18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4" descr="IMG_257"/>
                    <pic:cNvPicPr>
                      <a:picLocks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有无穷多解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　）．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75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75"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形考四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75"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没有现成答案，自己答题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提交，老师批。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学习活动一、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“</w:t>
      </w:r>
      <w:r>
        <w:rPr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instrText xml:space="preserve"> HYPERLINK "http://qingdao.ouchn.cn/mod/page/view.php?id=296291" \o "知识拓展" </w:instrText>
      </w:r>
      <w:r>
        <w:rPr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t>知识拓展</w:t>
      </w:r>
      <w:r>
        <w:rPr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”栏目中“学科进展”栏目里的第2个专题是（   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2007年诺贝尔经济学奖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 xml:space="preserve"> 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“</w:t>
      </w:r>
      <w:r>
        <w:rPr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instrText xml:space="preserve"> HYPERLINK "http://qingdao.ouchn.cn/mod/page/view.php?id=296290" \o "考试复习" </w:instrText>
      </w:r>
      <w:r>
        <w:rPr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t>考试复习</w:t>
      </w:r>
      <w:r>
        <w:rPr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”栏目的第2个子栏目“复习指导”中的第三个图标是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考试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常见问题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“</w:t>
      </w:r>
      <w:r>
        <w:rPr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instrText xml:space="preserve"> HYPERLINK "http://qingdao.ouchn.cn/mod/page/view.php?id=296285" \o "课程介绍" </w:instrText>
      </w:r>
      <w:r>
        <w:rPr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t>课程介绍</w:t>
      </w:r>
      <w:r>
        <w:rPr>
          <w:rFonts w:hint="default" w:ascii="Helvetica" w:hAnsi="Helvetica" w:eastAsia="Helvetica" w:cs="Helvetica"/>
          <w:i w:val="0"/>
          <w:caps w:val="0"/>
          <w:color w:val="32529A"/>
          <w:spacing w:val="0"/>
          <w:sz w:val="21"/>
          <w:szCs w:val="21"/>
          <w:u w:val="none"/>
          <w:shd w:val="clear" w:fill="E4F1F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”栏目中的第3个子栏目的标题是（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考核说明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    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“经济数学基础”网络核心课程的主界面共有（  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21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  ）个栏目。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微分学第2章任务五的典型例题栏目中有（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2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    ）个例题。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微分学第3章任务三的测试栏目中的第1道题目中有（  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2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  ）个小题。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微分学第3章的引例的标题是（ 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日本人“鬼”在哪里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   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本课程共安排了（  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4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 xml:space="preserve"> ）次教学活动。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案例库第二编第2章的案例一是（   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0"/>
          <w:szCs w:val="20"/>
          <w:shd w:val="clear" w:fill="FFFFFF"/>
        </w:rPr>
        <w:t>基尼系数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 xml:space="preserve"> 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>积分学第三章的内容是（  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积分应用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E4F1FA"/>
        </w:rPr>
        <w:t xml:space="preserve"> 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E4F1FA"/>
          <w:lang w:val="en-US" w:eastAsia="zh-CN"/>
        </w:rPr>
        <w:t>学习活动二到四学生答题提交，老师批。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E1B429"/>
    <w:multiLevelType w:val="singleLevel"/>
    <w:tmpl w:val="B2E1B42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3E6CE2"/>
    <w:multiLevelType w:val="singleLevel"/>
    <w:tmpl w:val="333E6CE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537F37C"/>
    <w:multiLevelType w:val="singleLevel"/>
    <w:tmpl w:val="4537F37C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45D8B884"/>
    <w:multiLevelType w:val="singleLevel"/>
    <w:tmpl w:val="45D8B88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C0B9B32"/>
    <w:multiLevelType w:val="singleLevel"/>
    <w:tmpl w:val="5C0B9B3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14F49"/>
    <w:rsid w:val="01C64B28"/>
    <w:rsid w:val="068944D3"/>
    <w:rsid w:val="216E2D46"/>
    <w:rsid w:val="243F28DA"/>
    <w:rsid w:val="24B14F49"/>
    <w:rsid w:val="280F0E88"/>
    <w:rsid w:val="33F3779E"/>
    <w:rsid w:val="36290A7C"/>
    <w:rsid w:val="52D7619F"/>
    <w:rsid w:val="55B82223"/>
    <w:rsid w:val="5ADC7DF5"/>
    <w:rsid w:val="5CBF5A8B"/>
    <w:rsid w:val="63AA1841"/>
    <w:rsid w:val="67CA3457"/>
    <w:rsid w:val="6C594461"/>
    <w:rsid w:val="6D535020"/>
    <w:rsid w:val="76FF0BF1"/>
    <w:rsid w:val="7D59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2" Type="http://schemas.openxmlformats.org/officeDocument/2006/relationships/fontTable" Target="fontTable.xml"/><Relationship Id="rId161" Type="http://schemas.openxmlformats.org/officeDocument/2006/relationships/numbering" Target="numbering.xml"/><Relationship Id="rId160" Type="http://schemas.openxmlformats.org/officeDocument/2006/relationships/customXml" Target="../customXml/item1.xml"/><Relationship Id="rId16" Type="http://schemas.openxmlformats.org/officeDocument/2006/relationships/image" Target="media/image13.png"/><Relationship Id="rId159" Type="http://schemas.openxmlformats.org/officeDocument/2006/relationships/image" Target="media/image156.png"/><Relationship Id="rId158" Type="http://schemas.openxmlformats.org/officeDocument/2006/relationships/image" Target="media/image155.png"/><Relationship Id="rId157" Type="http://schemas.openxmlformats.org/officeDocument/2006/relationships/image" Target="media/image154.png"/><Relationship Id="rId156" Type="http://schemas.openxmlformats.org/officeDocument/2006/relationships/image" Target="media/image153.png"/><Relationship Id="rId155" Type="http://schemas.openxmlformats.org/officeDocument/2006/relationships/image" Target="media/image152.png"/><Relationship Id="rId154" Type="http://schemas.openxmlformats.org/officeDocument/2006/relationships/image" Target="media/image151.png"/><Relationship Id="rId153" Type="http://schemas.openxmlformats.org/officeDocument/2006/relationships/image" Target="media/image150.png"/><Relationship Id="rId152" Type="http://schemas.openxmlformats.org/officeDocument/2006/relationships/image" Target="media/image149.png"/><Relationship Id="rId151" Type="http://schemas.openxmlformats.org/officeDocument/2006/relationships/image" Target="media/image148.png"/><Relationship Id="rId150" Type="http://schemas.openxmlformats.org/officeDocument/2006/relationships/image" Target="media/image147.png"/><Relationship Id="rId15" Type="http://schemas.openxmlformats.org/officeDocument/2006/relationships/image" Target="media/image12.png"/><Relationship Id="rId149" Type="http://schemas.openxmlformats.org/officeDocument/2006/relationships/image" Target="media/image146.png"/><Relationship Id="rId148" Type="http://schemas.openxmlformats.org/officeDocument/2006/relationships/image" Target="media/image145.png"/><Relationship Id="rId147" Type="http://schemas.openxmlformats.org/officeDocument/2006/relationships/image" Target="media/image144.png"/><Relationship Id="rId146" Type="http://schemas.openxmlformats.org/officeDocument/2006/relationships/image" Target="media/image143.png"/><Relationship Id="rId145" Type="http://schemas.openxmlformats.org/officeDocument/2006/relationships/image" Target="media/image142.png"/><Relationship Id="rId144" Type="http://schemas.openxmlformats.org/officeDocument/2006/relationships/image" Target="media/image141.png"/><Relationship Id="rId143" Type="http://schemas.openxmlformats.org/officeDocument/2006/relationships/image" Target="media/image140.png"/><Relationship Id="rId142" Type="http://schemas.openxmlformats.org/officeDocument/2006/relationships/image" Target="media/image139.png"/><Relationship Id="rId141" Type="http://schemas.openxmlformats.org/officeDocument/2006/relationships/image" Target="media/image138.png"/><Relationship Id="rId140" Type="http://schemas.openxmlformats.org/officeDocument/2006/relationships/image" Target="media/image137.png"/><Relationship Id="rId14" Type="http://schemas.openxmlformats.org/officeDocument/2006/relationships/image" Target="media/image11.png"/><Relationship Id="rId139" Type="http://schemas.openxmlformats.org/officeDocument/2006/relationships/image" Target="media/image136.png"/><Relationship Id="rId138" Type="http://schemas.openxmlformats.org/officeDocument/2006/relationships/image" Target="media/image135.png"/><Relationship Id="rId137" Type="http://schemas.openxmlformats.org/officeDocument/2006/relationships/image" Target="media/image134.png"/><Relationship Id="rId136" Type="http://schemas.openxmlformats.org/officeDocument/2006/relationships/image" Target="media/image133.png"/><Relationship Id="rId135" Type="http://schemas.openxmlformats.org/officeDocument/2006/relationships/image" Target="media/image132.png"/><Relationship Id="rId134" Type="http://schemas.openxmlformats.org/officeDocument/2006/relationships/image" Target="media/image131.png"/><Relationship Id="rId133" Type="http://schemas.openxmlformats.org/officeDocument/2006/relationships/image" Target="media/image130.png"/><Relationship Id="rId132" Type="http://schemas.openxmlformats.org/officeDocument/2006/relationships/image" Target="media/image129.png"/><Relationship Id="rId131" Type="http://schemas.openxmlformats.org/officeDocument/2006/relationships/image" Target="media/image128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29" Type="http://schemas.openxmlformats.org/officeDocument/2006/relationships/image" Target="media/image126.png"/><Relationship Id="rId128" Type="http://schemas.openxmlformats.org/officeDocument/2006/relationships/image" Target="media/image125.png"/><Relationship Id="rId127" Type="http://schemas.openxmlformats.org/officeDocument/2006/relationships/image" Target="media/image124.png"/><Relationship Id="rId126" Type="http://schemas.openxmlformats.org/officeDocument/2006/relationships/image" Target="media/image123.png"/><Relationship Id="rId125" Type="http://schemas.openxmlformats.org/officeDocument/2006/relationships/image" Target="media/image122.png"/><Relationship Id="rId124" Type="http://schemas.openxmlformats.org/officeDocument/2006/relationships/image" Target="media/image121.png"/><Relationship Id="rId123" Type="http://schemas.openxmlformats.org/officeDocument/2006/relationships/image" Target="media/image120.png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XZ-20141221NCPD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2018-11-20T01:05:00Z</dcterms:created>
  <dc:creator>胡小平老师</dc:creator>
  <cp:lastModifiedBy>胡小平老师</cp:lastModifiedBy>
  <dcterms:modified xsi:type="dcterms:W3CDTF">2018-11-20T06:14:47Z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 linkTarget="0">
    <vt:lpwstr>6</vt:lpwstr>
  </property>
</Properties>
</file>